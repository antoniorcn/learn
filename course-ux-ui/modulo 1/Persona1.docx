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5393CA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8380B36" w14:textId="4BED98B0" w:rsidR="001B2ABD" w:rsidRDefault="00037F9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077FEF" wp14:editId="111284FE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705485</wp:posOffset>
                      </wp:positionV>
                      <wp:extent cx="1851660" cy="2004060"/>
                      <wp:effectExtent l="0" t="0" r="15240" b="15240"/>
                      <wp:wrapNone/>
                      <wp:docPr id="158931778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660" cy="2004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DEF2B9" w14:textId="60746280" w:rsidR="00037F93" w:rsidRDefault="00037F93" w:rsidP="00037F9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FEAC39" wp14:editId="539EA6D3">
                                        <wp:extent cx="1655445" cy="1537970"/>
                                        <wp:effectExtent l="0" t="0" r="1905" b="5080"/>
                                        <wp:docPr id="936804557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36804557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18507" t="14131" r="27162" b="12741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6080" cy="15385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077FEF" id="Rectangle 2" o:spid="_x0000_s1026" style="position:absolute;left:0;text-align:left;margin-left:9.25pt;margin-top:55.55pt;width:145.8pt;height:15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" fillcolor="#94b6d2 [3204]" strokecolor="#0f1b25 [484]" strokeweight="1pt">
                      <v:textbox>
                        <w:txbxContent>
                          <w:p w14:paraId="71DEF2B9" w14:textId="60746280" w:rsidR="00037F93" w:rsidRDefault="00037F93" w:rsidP="00037F9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FEAC39" wp14:editId="539EA6D3">
                                  <wp:extent cx="1655445" cy="1537970"/>
                                  <wp:effectExtent l="0" t="0" r="1905" b="5080"/>
                                  <wp:docPr id="936804557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6804557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507" t="14131" r="27162" b="1274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6080" cy="15385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14:paraId="5912D56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291D8DD" w14:textId="6EF81B49" w:rsidR="001B2ABD" w:rsidRDefault="008A420B" w:rsidP="001B2ABD">
            <w:pPr>
              <w:pStyle w:val="Title"/>
            </w:pPr>
            <w:r>
              <w:t>B</w:t>
            </w:r>
            <w:r w:rsidR="00B568F7">
              <w:t>ete souza</w:t>
            </w:r>
          </w:p>
          <w:p w14:paraId="70396735" w14:textId="7592324E" w:rsidR="001B2ABD" w:rsidRDefault="001B2ABD" w:rsidP="001B2ABD">
            <w:pPr>
              <w:pStyle w:val="Subtitle"/>
            </w:pPr>
          </w:p>
        </w:tc>
      </w:tr>
      <w:tr w:rsidR="001B2ABD" w:rsidRPr="00550133" w14:paraId="1DEFA5BE" w14:textId="77777777" w:rsidTr="001B2ABD">
        <w:tc>
          <w:tcPr>
            <w:tcW w:w="3600" w:type="dxa"/>
          </w:tcPr>
          <w:p w14:paraId="5842C93B" w14:textId="77777777" w:rsidR="00B568F7" w:rsidRDefault="00B568F7" w:rsidP="009260CD"/>
          <w:p w14:paraId="226378F8" w14:textId="709BAEE7" w:rsidR="00036450" w:rsidRPr="00B568F7" w:rsidRDefault="00B568F7" w:rsidP="009260CD">
            <w:pPr>
              <w:rPr>
                <w:lang w:val="pt-BR"/>
              </w:rPr>
            </w:pPr>
            <w:r w:rsidRPr="00B568F7">
              <w:rPr>
                <w:lang w:val="pt-BR"/>
              </w:rPr>
              <w:t>Idade: 65 anos</w:t>
            </w:r>
          </w:p>
          <w:p w14:paraId="454D7F5A" w14:textId="66469E1F" w:rsidR="00B568F7" w:rsidRPr="00B568F7" w:rsidRDefault="00B568F7" w:rsidP="009260CD">
            <w:pPr>
              <w:rPr>
                <w:lang w:val="pt-BR"/>
              </w:rPr>
            </w:pPr>
            <w:r w:rsidRPr="00B568F7">
              <w:rPr>
                <w:lang w:val="pt-BR"/>
              </w:rPr>
              <w:t>Gênero: Mulher</w:t>
            </w:r>
          </w:p>
          <w:p w14:paraId="5E93C82E" w14:textId="71DBE527" w:rsidR="00B568F7" w:rsidRPr="00B568F7" w:rsidRDefault="00B568F7" w:rsidP="009260CD">
            <w:pPr>
              <w:rPr>
                <w:lang w:val="pt-BR"/>
              </w:rPr>
            </w:pPr>
            <w:r w:rsidRPr="00B568F7">
              <w:rPr>
                <w:lang w:val="pt-BR"/>
              </w:rPr>
              <w:t>Estado civil: Solteira</w:t>
            </w:r>
          </w:p>
          <w:p w14:paraId="6EEA1D73" w14:textId="0217C541" w:rsidR="00B568F7" w:rsidRPr="00B568F7" w:rsidRDefault="00B568F7" w:rsidP="009260CD">
            <w:pPr>
              <w:rPr>
                <w:lang w:val="pt-BR"/>
              </w:rPr>
            </w:pPr>
            <w:r>
              <w:rPr>
                <w:lang w:val="pt-BR"/>
              </w:rPr>
              <w:t xml:space="preserve">Profissão: </w:t>
            </w:r>
            <w:r w:rsidRPr="00B568F7">
              <w:rPr>
                <w:lang w:val="pt-BR"/>
              </w:rPr>
              <w:t>Artista Plástica</w:t>
            </w:r>
          </w:p>
          <w:p w14:paraId="5D24805C" w14:textId="5A38F577" w:rsidR="00036450" w:rsidRPr="00B568F7" w:rsidRDefault="00B568F7" w:rsidP="00036450">
            <w:pPr>
              <w:rPr>
                <w:lang w:val="pt-BR"/>
              </w:rPr>
            </w:pPr>
            <w:r>
              <w:rPr>
                <w:lang w:val="pt-BR"/>
              </w:rPr>
              <w:t xml:space="preserve">Relação com Tecnologia: </w:t>
            </w:r>
            <w:r w:rsidRPr="00B568F7">
              <w:rPr>
                <w:lang w:val="pt-BR"/>
              </w:rPr>
              <w:t>Pouca habilidade c</w:t>
            </w:r>
            <w:r>
              <w:rPr>
                <w:lang w:val="pt-BR"/>
              </w:rPr>
              <w:t>om dispositivos eletrônicos</w:t>
            </w:r>
          </w:p>
          <w:p w14:paraId="562DB743" w14:textId="77777777" w:rsidR="00B568F7" w:rsidRPr="00B568F7" w:rsidRDefault="00B568F7" w:rsidP="00B568F7">
            <w:pPr>
              <w:pStyle w:val="Heading3"/>
              <w:rPr>
                <w:lang w:val="pt-BR"/>
              </w:rPr>
            </w:pPr>
            <w:r w:rsidRPr="00B568F7">
              <w:rPr>
                <w:lang w:val="pt-BR"/>
              </w:rPr>
              <w:t>Quote</w:t>
            </w:r>
          </w:p>
          <w:p w14:paraId="072F2823" w14:textId="7E60CF20" w:rsidR="004D3011" w:rsidRPr="00B568F7" w:rsidRDefault="00B568F7" w:rsidP="004D3011">
            <w:pPr>
              <w:rPr>
                <w:lang w:val="pt-BR"/>
              </w:rPr>
            </w:pPr>
            <w:r w:rsidRPr="00B568F7">
              <w:rPr>
                <w:lang w:val="pt-BR"/>
              </w:rPr>
              <w:t>Crítica, gosta de p</w:t>
            </w:r>
            <w:r>
              <w:rPr>
                <w:lang w:val="pt-BR"/>
              </w:rPr>
              <w:t>ersonalizar, boa ouvinte e observadora, foca em detalhes, não gosta de compromissos,</w:t>
            </w:r>
            <w:r w:rsidR="00550133">
              <w:rPr>
                <w:lang w:val="pt-BR"/>
              </w:rPr>
              <w:t xml:space="preserve"> tem pouca organização,</w:t>
            </w:r>
            <w:r>
              <w:rPr>
                <w:lang w:val="pt-BR"/>
              </w:rPr>
              <w:t xml:space="preserve"> não age por impulsividade</w:t>
            </w:r>
            <w:r w:rsidR="00550133">
              <w:rPr>
                <w:lang w:val="pt-BR"/>
              </w:rPr>
              <w:t xml:space="preserve"> e é</w:t>
            </w:r>
            <w:r>
              <w:rPr>
                <w:lang w:val="pt-BR"/>
              </w:rPr>
              <w:t xml:space="preserve"> impaciente</w:t>
            </w:r>
          </w:p>
          <w:p w14:paraId="3723716D" w14:textId="78B81EEC" w:rsidR="00036450" w:rsidRPr="00B568F7" w:rsidRDefault="00036450" w:rsidP="004D3011">
            <w:pPr>
              <w:rPr>
                <w:rStyle w:val="Hyperlink"/>
                <w:lang w:val="pt-BR"/>
              </w:rPr>
            </w:pPr>
          </w:p>
          <w:p w14:paraId="65C32A9A" w14:textId="6AEC7603" w:rsidR="004D3011" w:rsidRPr="00B568F7" w:rsidRDefault="004D3011" w:rsidP="00CB0055">
            <w:pPr>
              <w:pStyle w:val="Heading3"/>
              <w:rPr>
                <w:lang w:val="pt-BR"/>
              </w:rPr>
            </w:pPr>
          </w:p>
          <w:p w14:paraId="26BE6C02" w14:textId="77777777" w:rsidR="00550133" w:rsidRDefault="00550133" w:rsidP="004D3011">
            <w:pPr>
              <w:rPr>
                <w:color w:val="B85A22" w:themeColor="accent2" w:themeShade="BF"/>
                <w:u w:val="single"/>
              </w:rPr>
            </w:pPr>
            <w:r>
              <w:rPr>
                <w:color w:val="B85A22" w:themeColor="accent2" w:themeShade="BF"/>
                <w:u w:val="single"/>
              </w:rPr>
              <w:t>Hobbies:</w:t>
            </w:r>
          </w:p>
          <w:p w14:paraId="0B464524" w14:textId="6E383D85" w:rsidR="004D3011" w:rsidRPr="00550133" w:rsidRDefault="00550133" w:rsidP="004D3011">
            <w:pPr>
              <w:rPr>
                <w:lang w:val="pt-BR"/>
              </w:rPr>
            </w:pPr>
            <w:r w:rsidRPr="00550133">
              <w:rPr>
                <w:color w:val="B85A22" w:themeColor="accent2" w:themeShade="BF"/>
                <w:u w:val="single"/>
                <w:lang w:val="pt-BR"/>
              </w:rPr>
              <w:t>Verifica as ações diariamente</w:t>
            </w:r>
          </w:p>
          <w:p w14:paraId="21D73ED6" w14:textId="6F2AFECB" w:rsidR="004D3011" w:rsidRPr="00550133" w:rsidRDefault="00550133" w:rsidP="004D3011">
            <w:pPr>
              <w:rPr>
                <w:lang w:val="pt-BR"/>
              </w:rPr>
            </w:pPr>
            <w:r w:rsidRPr="00550133">
              <w:rPr>
                <w:lang w:val="pt-BR"/>
              </w:rPr>
              <w:t>Le</w:t>
            </w:r>
            <w:r>
              <w:rPr>
                <w:lang w:val="pt-BR"/>
              </w:rPr>
              <w:t>r comentários das noticias</w:t>
            </w:r>
          </w:p>
          <w:p w14:paraId="59925987" w14:textId="49F9FA79" w:rsidR="004D3011" w:rsidRDefault="00550133" w:rsidP="004D3011">
            <w:r>
              <w:t>Ler livros</w:t>
            </w:r>
          </w:p>
          <w:p w14:paraId="0A2C49E1" w14:textId="77777777" w:rsidR="004D3011" w:rsidRDefault="00550133" w:rsidP="004D3011">
            <w:r>
              <w:t>Assistir programas de entrevista</w:t>
            </w:r>
          </w:p>
          <w:p w14:paraId="5E817C50" w14:textId="08C97122" w:rsidR="00550133" w:rsidRPr="004D3011" w:rsidRDefault="00550133" w:rsidP="004D3011">
            <w:r>
              <w:t>Dirigir</w:t>
            </w:r>
          </w:p>
        </w:tc>
        <w:tc>
          <w:tcPr>
            <w:tcW w:w="720" w:type="dxa"/>
          </w:tcPr>
          <w:p w14:paraId="288AF4F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5E44A6B" w14:textId="5112B653" w:rsidR="001B2ABD" w:rsidRDefault="00037F93" w:rsidP="00036450">
            <w:pPr>
              <w:pStyle w:val="Heading2"/>
            </w:pPr>
            <w:r>
              <w:t>BIO</w:t>
            </w:r>
          </w:p>
          <w:p w14:paraId="49657918" w14:textId="48B686F1" w:rsidR="00036450" w:rsidRPr="00B568F7" w:rsidRDefault="00B568F7" w:rsidP="00036450">
            <w:pPr>
              <w:rPr>
                <w:lang w:val="pt-BR"/>
              </w:rPr>
            </w:pPr>
            <w:r w:rsidRPr="00B568F7">
              <w:rPr>
                <w:b/>
                <w:lang w:val="pt-BR"/>
              </w:rPr>
              <w:t xml:space="preserve">Mora </w:t>
            </w:r>
            <w:r w:rsidR="00550133">
              <w:rPr>
                <w:b/>
                <w:lang w:val="pt-BR"/>
              </w:rPr>
              <w:t xml:space="preserve">perto da estação de metrô </w:t>
            </w:r>
            <w:r w:rsidRPr="00B568F7">
              <w:rPr>
                <w:b/>
                <w:lang w:val="pt-BR"/>
              </w:rPr>
              <w:t>na Mooca em S</w:t>
            </w:r>
            <w:r>
              <w:rPr>
                <w:b/>
                <w:lang w:val="pt-BR"/>
              </w:rPr>
              <w:t>ão Paulo, Brasil</w:t>
            </w:r>
            <w:r w:rsidR="00550133">
              <w:rPr>
                <w:b/>
                <w:lang w:val="pt-BR"/>
              </w:rPr>
              <w:t xml:space="preserve">. Possui um carro, gosta de viajar, e se dedica ao trabalho apenas para conseguir pagar as contas básicas. </w:t>
            </w:r>
          </w:p>
          <w:p w14:paraId="78663ACA" w14:textId="6E851586" w:rsidR="00036450" w:rsidRPr="00B568F7" w:rsidRDefault="00036450" w:rsidP="00036450">
            <w:pPr>
              <w:rPr>
                <w:lang w:val="pt-BR"/>
              </w:rPr>
            </w:pPr>
          </w:p>
          <w:p w14:paraId="04EA465B" w14:textId="764A7A93" w:rsidR="00036450" w:rsidRDefault="00037F93" w:rsidP="00036450">
            <w:pPr>
              <w:pStyle w:val="Heading2"/>
            </w:pPr>
            <w:r>
              <w:t>Core Needs</w:t>
            </w:r>
          </w:p>
          <w:p w14:paraId="3DB1D272" w14:textId="77777777" w:rsidR="00550133" w:rsidRPr="00550133" w:rsidRDefault="00550133" w:rsidP="00550133">
            <w:pPr>
              <w:pStyle w:val="ListParagraph"/>
              <w:numPr>
                <w:ilvl w:val="0"/>
                <w:numId w:val="1"/>
              </w:numPr>
              <w:rPr>
                <w:lang w:val="pt-BR"/>
              </w:rPr>
            </w:pPr>
            <w:r w:rsidRPr="00550133">
              <w:rPr>
                <w:b/>
                <w:lang w:val="pt-BR"/>
              </w:rPr>
              <w:t>Precisa de tempo para poder escolher o que deseja fazer</w:t>
            </w:r>
          </w:p>
          <w:p w14:paraId="343BBAF5" w14:textId="77777777" w:rsidR="00550133" w:rsidRPr="00550133" w:rsidRDefault="00550133" w:rsidP="00550133">
            <w:pPr>
              <w:pStyle w:val="ListParagraph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b/>
                <w:lang w:val="pt-BR"/>
              </w:rPr>
              <w:t>P</w:t>
            </w:r>
            <w:r w:rsidRPr="00550133">
              <w:rPr>
                <w:b/>
                <w:lang w:val="pt-BR"/>
              </w:rPr>
              <w:t>recisa escolher uma refeição boa e saudável</w:t>
            </w:r>
          </w:p>
          <w:p w14:paraId="66139E46" w14:textId="0FD67A4D" w:rsidR="004D3011" w:rsidRPr="00550133" w:rsidRDefault="00550133" w:rsidP="00550133">
            <w:pPr>
              <w:pStyle w:val="ListParagraph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b/>
                <w:lang w:val="pt-BR"/>
              </w:rPr>
              <w:t>P</w:t>
            </w:r>
            <w:r w:rsidRPr="00550133">
              <w:rPr>
                <w:b/>
                <w:lang w:val="pt-BR"/>
              </w:rPr>
              <w:t>recisa pagar pouco, mas as vezes não se importa de pagar um pouco mais</w:t>
            </w:r>
          </w:p>
          <w:p w14:paraId="5AE1EFE5" w14:textId="4851F4EA" w:rsidR="00550133" w:rsidRPr="00550133" w:rsidRDefault="00550133" w:rsidP="00550133">
            <w:pPr>
              <w:pStyle w:val="ListParagraph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b/>
                <w:lang w:val="pt-BR"/>
              </w:rPr>
              <w:t>Gosta de acompanhar as notícias do dia a dia</w:t>
            </w:r>
          </w:p>
          <w:p w14:paraId="4EE820A7" w14:textId="17EFB71C" w:rsidR="00037F93" w:rsidRPr="00550133" w:rsidRDefault="00037F93" w:rsidP="00037F93">
            <w:pPr>
              <w:pStyle w:val="Heading2"/>
              <w:rPr>
                <w:lang w:val="pt-BR"/>
              </w:rPr>
            </w:pPr>
            <w:r w:rsidRPr="00550133">
              <w:rPr>
                <w:lang w:val="pt-BR"/>
              </w:rPr>
              <w:t>frustrations</w:t>
            </w:r>
          </w:p>
          <w:p w14:paraId="4DFA8191" w14:textId="294DDEDB" w:rsidR="00550133" w:rsidRPr="00550133" w:rsidRDefault="00550133" w:rsidP="00550133">
            <w:pPr>
              <w:pStyle w:val="ListParagraph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b/>
                <w:lang w:val="pt-BR"/>
              </w:rPr>
              <w:t>Pequenos detalhes fazem-na perder o interesse</w:t>
            </w:r>
          </w:p>
          <w:p w14:paraId="17A3A625" w14:textId="6F1AB5A6" w:rsidR="00550133" w:rsidRPr="00550133" w:rsidRDefault="00550133" w:rsidP="00550133">
            <w:pPr>
              <w:pStyle w:val="ListParagraph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b/>
                <w:lang w:val="pt-BR"/>
              </w:rPr>
              <w:t>Sofre para interagir com novidades tecnológicas</w:t>
            </w:r>
          </w:p>
          <w:p w14:paraId="71993769" w14:textId="20E36085" w:rsidR="00036450" w:rsidRPr="00550133" w:rsidRDefault="00036450" w:rsidP="00550133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  <w:lang w:val="pt-BR"/>
              </w:rPr>
            </w:pPr>
          </w:p>
        </w:tc>
      </w:tr>
    </w:tbl>
    <w:p w14:paraId="0DB62166" w14:textId="77777777" w:rsidR="00316E1A" w:rsidRPr="00550133" w:rsidRDefault="00316E1A" w:rsidP="000C45FF">
      <w:pPr>
        <w:tabs>
          <w:tab w:val="left" w:pos="990"/>
        </w:tabs>
        <w:rPr>
          <w:lang w:val="pt-BR"/>
        </w:rPr>
      </w:pPr>
    </w:p>
    <w:sectPr w:rsidR="00316E1A" w:rsidRPr="00550133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0BC68" w14:textId="77777777" w:rsidR="00AD60FF" w:rsidRDefault="00AD60FF" w:rsidP="000C45FF">
      <w:r>
        <w:separator/>
      </w:r>
    </w:p>
  </w:endnote>
  <w:endnote w:type="continuationSeparator" w:id="0">
    <w:p w14:paraId="789F6FFF" w14:textId="77777777" w:rsidR="00AD60FF" w:rsidRDefault="00AD60F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D6135" w14:textId="77777777" w:rsidR="00AD60FF" w:rsidRDefault="00AD60FF" w:rsidP="000C45FF">
      <w:r>
        <w:separator/>
      </w:r>
    </w:p>
  </w:footnote>
  <w:footnote w:type="continuationSeparator" w:id="0">
    <w:p w14:paraId="17B742E0" w14:textId="77777777" w:rsidR="00AD60FF" w:rsidRDefault="00AD60F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29C9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80D55D" wp14:editId="6F8625F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862C1"/>
    <w:multiLevelType w:val="hybridMultilevel"/>
    <w:tmpl w:val="B6601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105AC"/>
    <w:multiLevelType w:val="hybridMultilevel"/>
    <w:tmpl w:val="AE408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E52BA"/>
    <w:multiLevelType w:val="hybridMultilevel"/>
    <w:tmpl w:val="04102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71322">
    <w:abstractNumId w:val="0"/>
  </w:num>
  <w:num w:numId="2" w16cid:durableId="997540379">
    <w:abstractNumId w:val="1"/>
  </w:num>
  <w:num w:numId="3" w16cid:durableId="285041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93"/>
    <w:rsid w:val="00036450"/>
    <w:rsid w:val="00037F93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16E1A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50133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A420B"/>
    <w:rsid w:val="009260CD"/>
    <w:rsid w:val="00940A66"/>
    <w:rsid w:val="00952C25"/>
    <w:rsid w:val="009A7E9E"/>
    <w:rsid w:val="009E7916"/>
    <w:rsid w:val="00A2118D"/>
    <w:rsid w:val="00AD0A50"/>
    <w:rsid w:val="00AD60FF"/>
    <w:rsid w:val="00AD76E2"/>
    <w:rsid w:val="00B20152"/>
    <w:rsid w:val="00B359E4"/>
    <w:rsid w:val="00B568F7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0359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F67F47"/>
  <w14:defaultImageDpi w14:val="32767"/>
  <w15:chartTrackingRefBased/>
  <w15:docId w15:val="{D0168904-BEEF-4C84-BCE0-BBC3D2B9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50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rr\AppData\Local\Microsoft\Office\16.0\DTS\en-IE%7b1AB94AC8-3BB6-4939-942C-7D79462A7236%7d\%7b311FE268-C7DA-4E77-9A7E-B999D068C4A4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{311FE268-C7DA-4E77-9A7E-B999D068C4A4}tf00546271_win32.dotx</Template>
  <TotalTime>19</TotalTime>
  <Pages>1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ANTONIO RODRIGUES CARVALHO NETO</cp:lastModifiedBy>
  <cp:revision>3</cp:revision>
  <dcterms:created xsi:type="dcterms:W3CDTF">2023-10-11T07:48:00Z</dcterms:created>
  <dcterms:modified xsi:type="dcterms:W3CDTF">2024-06-22T01:56:00Z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bf70eeb7-01f3-48aa-81bd-8e772a9ce36f</vt:lpwstr>
  </property>
</Properties>
</file>