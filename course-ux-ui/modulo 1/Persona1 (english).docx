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5393CAF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8380B36" w14:textId="4BED98B0" w:rsidR="001B2ABD" w:rsidRDefault="00037F93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077FEF" wp14:editId="111284FE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705485</wp:posOffset>
                      </wp:positionV>
                      <wp:extent cx="1851660" cy="2004060"/>
                      <wp:effectExtent l="0" t="0" r="15240" b="15240"/>
                      <wp:wrapNone/>
                      <wp:docPr id="1589317787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1660" cy="2004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DEF2B9" w14:textId="60746280" w:rsidR="00037F93" w:rsidRDefault="00037F93" w:rsidP="00037F9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9FEAC39" wp14:editId="539EA6D3">
                                        <wp:extent cx="1655445" cy="1537970"/>
                                        <wp:effectExtent l="0" t="0" r="1905" b="5080"/>
                                        <wp:docPr id="936804557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36804557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 rotWithShape="1"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18507" t="14131" r="27162" b="12741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56080" cy="153855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077FEF" id="Rectangle 2" o:spid="_x0000_s1026" style="position:absolute;left:0;text-align:left;margin-left:9.25pt;margin-top:55.55pt;width:145.8pt;height:15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" fillcolor="#94b6d2 [3204]" strokecolor="#0f1b25 [484]" strokeweight="1pt">
                      <v:textbox>
                        <w:txbxContent>
                          <w:p w14:paraId="71DEF2B9" w14:textId="60746280" w:rsidR="00037F93" w:rsidRDefault="00037F93" w:rsidP="00037F9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FEAC39" wp14:editId="539EA6D3">
                                  <wp:extent cx="1655445" cy="1537970"/>
                                  <wp:effectExtent l="0" t="0" r="1905" b="5080"/>
                                  <wp:docPr id="936804557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36804557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8507" t="14131" r="27162" b="1274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6080" cy="15385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14:paraId="5912D56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291D8DD" w14:textId="6EF81B49" w:rsidR="001B2ABD" w:rsidRDefault="008A420B" w:rsidP="001B2ABD">
            <w:pPr>
              <w:pStyle w:val="Title"/>
            </w:pPr>
            <w:r>
              <w:t>B</w:t>
            </w:r>
            <w:r w:rsidR="00B568F7">
              <w:t>ete souza</w:t>
            </w:r>
          </w:p>
          <w:p w14:paraId="70396735" w14:textId="7592324E" w:rsidR="001B2ABD" w:rsidRDefault="001B2ABD" w:rsidP="001B2ABD">
            <w:pPr>
              <w:pStyle w:val="Subtitle"/>
            </w:pPr>
          </w:p>
        </w:tc>
      </w:tr>
      <w:tr w:rsidR="001B2ABD" w:rsidRPr="008A6B6F" w14:paraId="1DEFA5BE" w14:textId="77777777" w:rsidTr="001B2ABD">
        <w:tc>
          <w:tcPr>
            <w:tcW w:w="3600" w:type="dxa"/>
          </w:tcPr>
          <w:p w14:paraId="5842C93B" w14:textId="77777777" w:rsidR="00B568F7" w:rsidRDefault="00B568F7" w:rsidP="009260CD"/>
          <w:p w14:paraId="3D45606D" w14:textId="77777777" w:rsidR="008A6B6F" w:rsidRPr="008A6B6F" w:rsidRDefault="008A6B6F" w:rsidP="0007023F">
            <w:r w:rsidRPr="00B568F7">
              <w:t>Age: 65 years</w:t>
            </w:r>
          </w:p>
          <w:p w14:paraId="299106AC" w14:textId="77777777" w:rsidR="008A6B6F" w:rsidRPr="008A6B6F" w:rsidRDefault="008A6B6F" w:rsidP="0007023F">
            <w:r w:rsidRPr="00B568F7">
              <w:t>Gender: Female</w:t>
            </w:r>
          </w:p>
          <w:p w14:paraId="3BB9BC7E" w14:textId="77777777" w:rsidR="008A6B6F" w:rsidRPr="008A6B6F" w:rsidRDefault="008A6B6F" w:rsidP="0007023F">
            <w:r w:rsidRPr="00B568F7">
              <w:t>Marital Status: Single</w:t>
            </w:r>
          </w:p>
          <w:p w14:paraId="5F80F69A" w14:textId="77777777" w:rsidR="008A6B6F" w:rsidRPr="008A6B6F" w:rsidRDefault="008A6B6F" w:rsidP="0007023F">
            <w:r>
              <w:t>Profession: Fine Artist</w:t>
            </w:r>
          </w:p>
          <w:p w14:paraId="71816110" w14:textId="77777777" w:rsidR="008A6B6F" w:rsidRPr="008A6B6F" w:rsidRDefault="008A6B6F" w:rsidP="0007023F">
            <w:r>
              <w:t>Relationship with Technology: Poor skill with electronic devices</w:t>
            </w:r>
          </w:p>
          <w:p w14:paraId="562DB743" w14:textId="77777777" w:rsidR="00B568F7" w:rsidRPr="00B568F7" w:rsidRDefault="00B568F7" w:rsidP="00B568F7">
            <w:pPr>
              <w:pStyle w:val="Heading3"/>
              <w:rPr>
                <w:lang w:val="pt-BR"/>
              </w:rPr>
            </w:pPr>
            <w:r w:rsidRPr="00B568F7">
              <w:rPr>
                <w:lang w:val="pt-BR"/>
              </w:rPr>
              <w:t>Quote</w:t>
            </w:r>
          </w:p>
          <w:p w14:paraId="2786DC99" w14:textId="77777777" w:rsidR="008A6B6F" w:rsidRPr="008A6B6F" w:rsidRDefault="008A6B6F" w:rsidP="00E41AB7">
            <w:r w:rsidRPr="00B568F7">
              <w:t>Critical, likes to personalize, good listener and observer, focuses on details, does not like commitments, has little organization, does not act impulsively and is impatient</w:t>
            </w:r>
          </w:p>
          <w:p w14:paraId="3723716D" w14:textId="78B81EEC" w:rsidR="00036450" w:rsidRPr="008A6B6F" w:rsidRDefault="00036450" w:rsidP="004D3011">
            <w:pPr>
              <w:rPr>
                <w:rStyle w:val="Hyperlink"/>
              </w:rPr>
            </w:pPr>
          </w:p>
          <w:p w14:paraId="65C32A9A" w14:textId="6AEC7603" w:rsidR="004D3011" w:rsidRPr="008A6B6F" w:rsidRDefault="004D3011" w:rsidP="00CB0055">
            <w:pPr>
              <w:pStyle w:val="Heading3"/>
            </w:pPr>
          </w:p>
          <w:p w14:paraId="26BE6C02" w14:textId="77777777" w:rsidR="00550133" w:rsidRDefault="00550133" w:rsidP="004D3011">
            <w:pPr>
              <w:rPr>
                <w:color w:val="B85A22" w:themeColor="accent2" w:themeShade="BF"/>
                <w:u w:val="single"/>
              </w:rPr>
            </w:pPr>
            <w:r>
              <w:rPr>
                <w:color w:val="B85A22" w:themeColor="accent2" w:themeShade="BF"/>
                <w:u w:val="single"/>
              </w:rPr>
              <w:t>Hobbies:</w:t>
            </w:r>
          </w:p>
          <w:p w14:paraId="37CF4A6B" w14:textId="70D1B7E5" w:rsidR="008A6B6F" w:rsidRPr="008A6B6F" w:rsidRDefault="008A6B6F" w:rsidP="005B46E6">
            <w:r w:rsidRPr="00550133">
              <w:rPr>
                <w:color w:val="B85A22" w:themeColor="accent2" w:themeShade="BF"/>
                <w:u w:val="single"/>
              </w:rPr>
              <w:t xml:space="preserve">Check </w:t>
            </w:r>
            <w:r>
              <w:rPr>
                <w:color w:val="B85A22" w:themeColor="accent2" w:themeShade="BF"/>
                <w:u w:val="single"/>
              </w:rPr>
              <w:t>stock options</w:t>
            </w:r>
            <w:r w:rsidRPr="00550133">
              <w:rPr>
                <w:color w:val="B85A22" w:themeColor="accent2" w:themeShade="BF"/>
                <w:u w:val="single"/>
              </w:rPr>
              <w:t xml:space="preserve"> daily</w:t>
            </w:r>
          </w:p>
          <w:p w14:paraId="2666C04B" w14:textId="77777777" w:rsidR="008A6B6F" w:rsidRPr="008A6B6F" w:rsidRDefault="008A6B6F" w:rsidP="005B46E6">
            <w:r w:rsidRPr="00550133">
              <w:t>Read news comments</w:t>
            </w:r>
          </w:p>
          <w:p w14:paraId="4EEBB36B" w14:textId="77777777" w:rsidR="008A6B6F" w:rsidRDefault="008A6B6F" w:rsidP="005B46E6">
            <w:r>
              <w:t>Read books</w:t>
            </w:r>
          </w:p>
          <w:p w14:paraId="434EF639" w14:textId="77777777" w:rsidR="008A6B6F" w:rsidRDefault="008A6B6F" w:rsidP="005B46E6">
            <w:r>
              <w:t>Watch Talk Shows</w:t>
            </w:r>
          </w:p>
          <w:p w14:paraId="5E817C50" w14:textId="633D2A06" w:rsidR="00550133" w:rsidRPr="004D3011" w:rsidRDefault="008A6B6F" w:rsidP="004D3011">
            <w:r>
              <w:t>To Drive</w:t>
            </w:r>
          </w:p>
        </w:tc>
        <w:tc>
          <w:tcPr>
            <w:tcW w:w="720" w:type="dxa"/>
          </w:tcPr>
          <w:p w14:paraId="288AF4F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75E44A6B" w14:textId="5112B653" w:rsidR="001B2ABD" w:rsidRDefault="00037F93" w:rsidP="00036450">
            <w:pPr>
              <w:pStyle w:val="Heading2"/>
            </w:pPr>
            <w:r>
              <w:t>BIO</w:t>
            </w:r>
          </w:p>
          <w:p w14:paraId="74302A1F" w14:textId="156674E1" w:rsidR="008A6B6F" w:rsidRPr="008A6B6F" w:rsidRDefault="008A6B6F" w:rsidP="006F2EB2">
            <w:r>
              <w:rPr>
                <w:b/>
              </w:rPr>
              <w:t>She</w:t>
            </w:r>
            <w:r w:rsidRPr="00B568F7">
              <w:rPr>
                <w:b/>
              </w:rPr>
              <w:t xml:space="preserve"> lives near the metro station at </w:t>
            </w:r>
            <w:proofErr w:type="spellStart"/>
            <w:r w:rsidRPr="00B568F7">
              <w:rPr>
                <w:b/>
              </w:rPr>
              <w:t>Mooca</w:t>
            </w:r>
            <w:proofErr w:type="spellEnd"/>
            <w:r w:rsidRPr="00B568F7">
              <w:rPr>
                <w:b/>
              </w:rPr>
              <w:t xml:space="preserve"> in Sao Paulo, Brazil. </w:t>
            </w:r>
            <w:r>
              <w:rPr>
                <w:b/>
              </w:rPr>
              <w:t>She</w:t>
            </w:r>
            <w:r w:rsidRPr="00B568F7">
              <w:rPr>
                <w:b/>
              </w:rPr>
              <w:t xml:space="preserve"> owns a car, likes to travel, and works just to make ends meet. </w:t>
            </w:r>
          </w:p>
          <w:p w14:paraId="78663ACA" w14:textId="6E851586" w:rsidR="00036450" w:rsidRPr="008A6B6F" w:rsidRDefault="00036450" w:rsidP="00036450"/>
          <w:p w14:paraId="04EA465B" w14:textId="764A7A93" w:rsidR="00036450" w:rsidRDefault="00037F93" w:rsidP="00036450">
            <w:pPr>
              <w:pStyle w:val="Heading2"/>
            </w:pPr>
            <w:r>
              <w:t>Core Needs</w:t>
            </w:r>
          </w:p>
          <w:p w14:paraId="25BAD703" w14:textId="6C4707E4" w:rsidR="008A6B6F" w:rsidRPr="008A6B6F" w:rsidRDefault="008A6B6F" w:rsidP="008A6B6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</w:rPr>
              <w:t>She</w:t>
            </w:r>
            <w:r w:rsidRPr="00550133">
              <w:rPr>
                <w:b/>
              </w:rPr>
              <w:t xml:space="preserve"> need</w:t>
            </w:r>
            <w:r>
              <w:rPr>
                <w:b/>
              </w:rPr>
              <w:t>s</w:t>
            </w:r>
            <w:r w:rsidRPr="00550133">
              <w:rPr>
                <w:b/>
              </w:rPr>
              <w:t xml:space="preserve"> time to be able to choose what you want to do</w:t>
            </w:r>
          </w:p>
          <w:p w14:paraId="0BD76396" w14:textId="77777777" w:rsidR="008A6B6F" w:rsidRPr="008A6B6F" w:rsidRDefault="008A6B6F" w:rsidP="008A6B6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</w:rPr>
              <w:t>Need to choose a good, healthy meal</w:t>
            </w:r>
          </w:p>
          <w:p w14:paraId="61142EA2" w14:textId="4A3BC19B" w:rsidR="008A6B6F" w:rsidRPr="008A6B6F" w:rsidRDefault="008A6B6F" w:rsidP="008A6B6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</w:rPr>
              <w:t>She needs to pay less, but sometimes she doesn't mind paying a little more</w:t>
            </w:r>
          </w:p>
          <w:p w14:paraId="5E4DDF15" w14:textId="77777777" w:rsidR="008A6B6F" w:rsidRPr="008A6B6F" w:rsidRDefault="008A6B6F" w:rsidP="008A6B6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</w:rPr>
              <w:t>Likes to keep up with the day-to-day news</w:t>
            </w:r>
          </w:p>
          <w:p w14:paraId="4EE820A7" w14:textId="17EFB71C" w:rsidR="00037F93" w:rsidRPr="00550133" w:rsidRDefault="00037F93" w:rsidP="00037F93">
            <w:pPr>
              <w:pStyle w:val="Heading2"/>
              <w:rPr>
                <w:lang w:val="pt-BR"/>
              </w:rPr>
            </w:pPr>
            <w:r w:rsidRPr="00550133">
              <w:rPr>
                <w:lang w:val="pt-BR"/>
              </w:rPr>
              <w:t>frustrations</w:t>
            </w:r>
          </w:p>
          <w:p w14:paraId="09856CD4" w14:textId="77777777" w:rsidR="008A6B6F" w:rsidRPr="008A6B6F" w:rsidRDefault="008A6B6F" w:rsidP="008A6B6F">
            <w:pPr>
              <w:pStyle w:val="ListParagraph"/>
              <w:numPr>
                <w:ilvl w:val="0"/>
                <w:numId w:val="6"/>
              </w:numPr>
            </w:pPr>
            <w:r>
              <w:rPr>
                <w:b/>
              </w:rPr>
              <w:t>Small details make her lose interest</w:t>
            </w:r>
          </w:p>
          <w:p w14:paraId="5EACB52A" w14:textId="77777777" w:rsidR="008A6B6F" w:rsidRPr="008A6B6F" w:rsidRDefault="008A6B6F" w:rsidP="008A6B6F">
            <w:pPr>
              <w:pStyle w:val="ListParagraph"/>
              <w:numPr>
                <w:ilvl w:val="0"/>
                <w:numId w:val="6"/>
              </w:numPr>
            </w:pPr>
            <w:r>
              <w:rPr>
                <w:b/>
              </w:rPr>
              <w:t>Struggles to interact with technological novelties</w:t>
            </w:r>
          </w:p>
          <w:p w14:paraId="71993769" w14:textId="20E36085" w:rsidR="00036450" w:rsidRPr="008A6B6F" w:rsidRDefault="00036450" w:rsidP="00550133">
            <w:pPr>
              <w:pStyle w:val="ListParagraph"/>
              <w:numPr>
                <w:ilvl w:val="0"/>
                <w:numId w:val="1"/>
              </w:numPr>
              <w:rPr>
                <w:color w:val="FFFFFF" w:themeColor="background1"/>
              </w:rPr>
            </w:pPr>
          </w:p>
        </w:tc>
      </w:tr>
    </w:tbl>
    <w:p w14:paraId="0DB62166" w14:textId="77777777" w:rsidR="00316E1A" w:rsidRPr="008A6B6F" w:rsidRDefault="00316E1A" w:rsidP="000C45FF">
      <w:pPr>
        <w:tabs>
          <w:tab w:val="left" w:pos="990"/>
        </w:tabs>
      </w:pPr>
    </w:p>
    <w:sectPr w:rsidR="00316E1A" w:rsidRPr="008A6B6F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9BE27" w14:textId="77777777" w:rsidR="00FD066D" w:rsidRDefault="00FD066D" w:rsidP="000C45FF">
      <w:r>
        <w:separator/>
      </w:r>
    </w:p>
  </w:endnote>
  <w:endnote w:type="continuationSeparator" w:id="0">
    <w:p w14:paraId="630E0935" w14:textId="77777777" w:rsidR="00FD066D" w:rsidRDefault="00FD066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59008B" w14:textId="77777777" w:rsidR="00FD066D" w:rsidRDefault="00FD066D" w:rsidP="000C45FF">
      <w:r>
        <w:separator/>
      </w:r>
    </w:p>
  </w:footnote>
  <w:footnote w:type="continuationSeparator" w:id="0">
    <w:p w14:paraId="5519CCCC" w14:textId="77777777" w:rsidR="00FD066D" w:rsidRDefault="00FD066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629C9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E80D55D" wp14:editId="6F8625F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427C8"/>
    <w:multiLevelType w:val="multilevel"/>
    <w:tmpl w:val="C2921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CE862C1"/>
    <w:multiLevelType w:val="hybridMultilevel"/>
    <w:tmpl w:val="B6601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0E33"/>
    <w:multiLevelType w:val="multilevel"/>
    <w:tmpl w:val="B7DAC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A2105AC"/>
    <w:multiLevelType w:val="hybridMultilevel"/>
    <w:tmpl w:val="AE408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03B20"/>
    <w:multiLevelType w:val="multilevel"/>
    <w:tmpl w:val="70F4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D9E52BA"/>
    <w:multiLevelType w:val="hybridMultilevel"/>
    <w:tmpl w:val="04102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71322">
    <w:abstractNumId w:val="1"/>
  </w:num>
  <w:num w:numId="2" w16cid:durableId="997540379">
    <w:abstractNumId w:val="3"/>
  </w:num>
  <w:num w:numId="3" w16cid:durableId="285041752">
    <w:abstractNumId w:val="5"/>
  </w:num>
  <w:num w:numId="4" w16cid:durableId="95059362">
    <w:abstractNumId w:val="2"/>
  </w:num>
  <w:num w:numId="5" w16cid:durableId="179322288">
    <w:abstractNumId w:val="4"/>
  </w:num>
  <w:num w:numId="6" w16cid:durableId="1622148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93"/>
    <w:rsid w:val="00036450"/>
    <w:rsid w:val="00037F93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16E1A"/>
    <w:rsid w:val="003254B5"/>
    <w:rsid w:val="0037121F"/>
    <w:rsid w:val="003910D8"/>
    <w:rsid w:val="003A6B7D"/>
    <w:rsid w:val="003B06CA"/>
    <w:rsid w:val="0040028E"/>
    <w:rsid w:val="004071FC"/>
    <w:rsid w:val="00445947"/>
    <w:rsid w:val="004813B3"/>
    <w:rsid w:val="00496591"/>
    <w:rsid w:val="004C63E4"/>
    <w:rsid w:val="004D3011"/>
    <w:rsid w:val="005262AC"/>
    <w:rsid w:val="00550133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8A420B"/>
    <w:rsid w:val="008A6B6F"/>
    <w:rsid w:val="009260CD"/>
    <w:rsid w:val="00940A66"/>
    <w:rsid w:val="00952C25"/>
    <w:rsid w:val="009A7E9E"/>
    <w:rsid w:val="009E7916"/>
    <w:rsid w:val="00A2118D"/>
    <w:rsid w:val="00AD0A50"/>
    <w:rsid w:val="00AD76E2"/>
    <w:rsid w:val="00B20152"/>
    <w:rsid w:val="00B359E4"/>
    <w:rsid w:val="00B568F7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03594"/>
    <w:rsid w:val="00F60274"/>
    <w:rsid w:val="00F77FB9"/>
    <w:rsid w:val="00FB068F"/>
    <w:rsid w:val="00FD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F67F47"/>
  <w14:defaultImageDpi w14:val="32767"/>
  <w15:chartTrackingRefBased/>
  <w15:docId w15:val="{D0168904-BEEF-4C84-BCE0-BBC3D2B9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550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orr\AppData\Local\Microsoft\Office\16.0\DTS\en-IE%7b1AB94AC8-3BB6-4939-942C-7D79462A7236%7d\%7b311FE268-C7DA-4E77-9A7E-B999D068C4A4%7dtf00546271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{311FE268-C7DA-4E77-9A7E-B999D068C4A4}tf00546271_win32.dotx</Template>
  <TotalTime>6</TotalTime>
  <Pages>1</Pages>
  <Words>139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RODRIGUES CARVALHO NETO</dc:creator>
  <cp:keywords/>
  <dc:description/>
  <cp:lastModifiedBy>ANTONIO RODRIGUES CARVALHO NETO</cp:lastModifiedBy>
  <cp:revision>3</cp:revision>
  <dcterms:created xsi:type="dcterms:W3CDTF">2024-06-22T01:59:00Z</dcterms:created>
  <dcterms:modified xsi:type="dcterms:W3CDTF">2024-06-22T02:02:00Z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bf70eeb7-01f3-48aa-81bd-8e772a9ce36f</vt:lpwstr>
  </property>
</Properties>
</file>